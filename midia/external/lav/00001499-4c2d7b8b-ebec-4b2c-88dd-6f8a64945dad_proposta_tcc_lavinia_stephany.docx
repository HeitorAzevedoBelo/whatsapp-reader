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3"/>
      </w:tblGrid>
      <w:tr w:rsidR="00B565A8" w:rsidRPr="00B565A8" w14:paraId="0C0AF063" w14:textId="77777777" w:rsidTr="00403209">
        <w:trPr>
          <w:trHeight w:val="841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</w:tcPr>
          <w:p w14:paraId="00987F5D" w14:textId="396206D2" w:rsidR="00803CA4" w:rsidRPr="00B565A8" w:rsidRDefault="008131C2" w:rsidP="00803CA4">
            <w:pPr>
              <w:pStyle w:val="Ttulo1"/>
              <w:jc w:val="center"/>
              <w:rPr>
                <w:lang w:val="pt-BR"/>
              </w:rPr>
            </w:pPr>
            <w:r w:rsidRPr="00B565A8">
              <w:rPr>
                <w:lang w:val="pt-BR"/>
              </w:rPr>
              <w:t>Proposta</w:t>
            </w:r>
            <w:r w:rsidR="002D080C" w:rsidRPr="00B565A8">
              <w:rPr>
                <w:lang w:val="pt-BR"/>
              </w:rPr>
              <w:t xml:space="preserve"> Individual</w:t>
            </w:r>
            <w:r w:rsidRPr="00B565A8">
              <w:rPr>
                <w:lang w:val="pt-BR"/>
              </w:rPr>
              <w:t xml:space="preserve"> em </w:t>
            </w:r>
            <w:r w:rsidR="00EE331C" w:rsidRPr="00B565A8">
              <w:rPr>
                <w:lang w:val="pt-BR"/>
              </w:rPr>
              <w:t>02/</w:t>
            </w:r>
            <w:r w:rsidRPr="00B565A8">
              <w:rPr>
                <w:lang w:val="pt-BR"/>
              </w:rPr>
              <w:t>202</w:t>
            </w:r>
            <w:r w:rsidR="009F24C1">
              <w:rPr>
                <w:lang w:val="pt-BR"/>
              </w:rPr>
              <w:t>5</w:t>
            </w:r>
          </w:p>
          <w:p w14:paraId="4B44089B" w14:textId="7F3A48DF" w:rsidR="00AC781E" w:rsidRPr="00B565A8" w:rsidRDefault="00AC781E" w:rsidP="00AC781E">
            <w:pPr>
              <w:rPr>
                <w:lang w:val="pt-BR"/>
              </w:rPr>
            </w:pPr>
          </w:p>
        </w:tc>
      </w:tr>
      <w:tr w:rsidR="00B565A8" w:rsidRPr="00B565A8" w14:paraId="23C7A3E1" w14:textId="77777777" w:rsidTr="00403209">
        <w:tc>
          <w:tcPr>
            <w:tcW w:w="9243" w:type="dxa"/>
            <w:tcBorders>
              <w:bottom w:val="nil"/>
            </w:tcBorders>
            <w:shd w:val="clear" w:color="auto" w:fill="auto"/>
          </w:tcPr>
          <w:p w14:paraId="1AB4C3C9" w14:textId="518A2F20" w:rsidR="00DF2F2B" w:rsidRPr="00B565A8" w:rsidRDefault="00C244C6" w:rsidP="00DF2F2B">
            <w:pPr>
              <w:pStyle w:val="Ttulo4"/>
            </w:pPr>
            <w:r w:rsidRPr="00B565A8">
              <w:rPr>
                <w:sz w:val="24"/>
              </w:rPr>
              <w:t>identificaçã</w:t>
            </w:r>
            <w:r w:rsidR="00124A1D" w:rsidRPr="00B565A8">
              <w:rPr>
                <w:sz w:val="24"/>
              </w:rPr>
              <w:t>O</w:t>
            </w:r>
            <w:r w:rsidR="00D4437D" w:rsidRPr="00B565A8">
              <w:rPr>
                <w:sz w:val="24"/>
              </w:rPr>
              <w:t xml:space="preserve"> do </w:t>
            </w:r>
            <w:r w:rsidR="0062230F" w:rsidRPr="00B565A8">
              <w:rPr>
                <w:sz w:val="24"/>
              </w:rPr>
              <w:t>estudante</w:t>
            </w:r>
          </w:p>
        </w:tc>
      </w:tr>
      <w:tr w:rsidR="00B565A8" w:rsidRPr="003D052C" w14:paraId="35D043E0" w14:textId="77777777" w:rsidTr="00C118AE">
        <w:trPr>
          <w:trHeight w:val="410"/>
        </w:trPr>
        <w:tc>
          <w:tcPr>
            <w:tcW w:w="9243" w:type="dxa"/>
            <w:tcBorders>
              <w:top w:val="nil"/>
              <w:bottom w:val="nil"/>
            </w:tcBorders>
            <w:shd w:val="clear" w:color="auto" w:fill="auto"/>
          </w:tcPr>
          <w:p w14:paraId="77DB5EC9" w14:textId="542812BB" w:rsidR="00DE64A2" w:rsidRPr="00B565A8" w:rsidRDefault="00DE64A2" w:rsidP="00833E6C">
            <w:pPr>
              <w:spacing w:after="120"/>
              <w:rPr>
                <w:lang w:val="pt-BR"/>
              </w:rPr>
            </w:pPr>
            <w:r w:rsidRPr="00B565A8">
              <w:rPr>
                <w:lang w:val="pt-BR"/>
              </w:rPr>
              <w:t>Escrever seu nome</w:t>
            </w:r>
            <w:r w:rsidR="00833E6C" w:rsidRPr="00B565A8">
              <w:rPr>
                <w:lang w:val="pt-BR"/>
              </w:rPr>
              <w:t xml:space="preserve"> completo </w:t>
            </w:r>
            <w:r w:rsidRPr="00B565A8">
              <w:rPr>
                <w:lang w:val="pt-BR"/>
              </w:rPr>
              <w:t>e sua turma</w:t>
            </w:r>
            <w:r w:rsidR="00833E6C" w:rsidRPr="00B565A8">
              <w:rPr>
                <w:lang w:val="pt-BR"/>
              </w:rPr>
              <w:t>.</w:t>
            </w:r>
          </w:p>
        </w:tc>
      </w:tr>
      <w:tr w:rsidR="00B565A8" w:rsidRPr="00F36BB9" w14:paraId="7184280A" w14:textId="77777777" w:rsidTr="00CA67BB">
        <w:trPr>
          <w:trHeight w:val="513"/>
        </w:trPr>
        <w:tc>
          <w:tcPr>
            <w:tcW w:w="9243" w:type="dxa"/>
            <w:shd w:val="clear" w:color="auto" w:fill="auto"/>
          </w:tcPr>
          <w:p w14:paraId="3E1C143B" w14:textId="65DAE746" w:rsidR="003D052C" w:rsidRDefault="003D052C" w:rsidP="003D052C">
            <w:pPr>
              <w:pStyle w:val="BodyText3example"/>
              <w:ind w:left="0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     Lavinia Feitosa </w:t>
            </w:r>
          </w:p>
          <w:p w14:paraId="19E764D0" w14:textId="059ACC29" w:rsidR="002A63AB" w:rsidRDefault="002A63AB" w:rsidP="003D052C">
            <w:pPr>
              <w:pStyle w:val="BodyText3example"/>
              <w:ind w:left="0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     </w:t>
            </w:r>
            <w:proofErr w:type="spellStart"/>
            <w:r>
              <w:rPr>
                <w:color w:val="auto"/>
                <w:lang w:val="pt-BR"/>
              </w:rPr>
              <w:t>Stephany</w:t>
            </w:r>
            <w:proofErr w:type="spellEnd"/>
            <w:r>
              <w:rPr>
                <w:color w:val="auto"/>
                <w:lang w:val="pt-BR"/>
              </w:rPr>
              <w:t xml:space="preserve"> </w:t>
            </w:r>
            <w:proofErr w:type="spellStart"/>
            <w:r>
              <w:rPr>
                <w:color w:val="auto"/>
                <w:lang w:val="pt-BR"/>
              </w:rPr>
              <w:t>Andreina</w:t>
            </w:r>
            <w:proofErr w:type="spellEnd"/>
            <w:r>
              <w:rPr>
                <w:color w:val="auto"/>
                <w:lang w:val="pt-BR"/>
              </w:rPr>
              <w:t xml:space="preserve"> de Carvalho Silva</w:t>
            </w:r>
          </w:p>
          <w:p w14:paraId="42DE9EF0" w14:textId="178C8F33" w:rsidR="00833E6C" w:rsidRPr="00B565A8" w:rsidRDefault="003D052C" w:rsidP="003D052C">
            <w:pPr>
              <w:pStyle w:val="BodyText3example"/>
              <w:ind w:left="0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     3</w:t>
            </w:r>
            <w:r w:rsidR="00F36BB9">
              <w:rPr>
                <w:color w:val="auto"/>
                <w:lang w:val="pt-BR"/>
              </w:rPr>
              <w:t>º</w:t>
            </w:r>
            <w:r>
              <w:rPr>
                <w:color w:val="auto"/>
                <w:lang w:val="pt-BR"/>
              </w:rPr>
              <w:t xml:space="preserve"> ano G</w:t>
            </w:r>
          </w:p>
        </w:tc>
      </w:tr>
      <w:tr w:rsidR="00B565A8" w:rsidRPr="003D052C" w14:paraId="29E78B12" w14:textId="77777777" w:rsidTr="00C94A0E">
        <w:tc>
          <w:tcPr>
            <w:tcW w:w="9243" w:type="dxa"/>
            <w:shd w:val="clear" w:color="auto" w:fill="auto"/>
          </w:tcPr>
          <w:p w14:paraId="5A8F7C91" w14:textId="77777777" w:rsidR="00B30C6C" w:rsidRPr="00B565A8" w:rsidRDefault="00B30C6C" w:rsidP="00C94A0E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t>TEMA</w:t>
            </w:r>
          </w:p>
          <w:p w14:paraId="4DAABB7D" w14:textId="3CBB5C22" w:rsidR="0099610A" w:rsidRPr="00B565A8" w:rsidRDefault="0099610A" w:rsidP="00714BF7">
            <w:pPr>
              <w:spacing w:after="120"/>
              <w:rPr>
                <w:sz w:val="24"/>
                <w:lang w:val="pt-BR"/>
              </w:rPr>
            </w:pPr>
            <w:r w:rsidRPr="0099610A">
              <w:rPr>
                <w:lang w:val="pt-BR"/>
              </w:rPr>
              <w:t xml:space="preserve">Delimitar claramente o assunto que será tratado no trabalho. O tema deve ser o mais específico possível, evitando termos genéricos. Ao longo do desenvolvimento do trabalho, é comum que o tema inicial seja refinado, tornando-se mais focado. O tema deve ser quase igual ao título do trabalho, deixando claro </w:t>
            </w:r>
            <w:r w:rsidR="00232259">
              <w:rPr>
                <w:lang w:val="pt-BR"/>
              </w:rPr>
              <w:t xml:space="preserve">sobre o que é o </w:t>
            </w:r>
            <w:r w:rsidR="000A1C50">
              <w:rPr>
                <w:lang w:val="pt-BR"/>
              </w:rPr>
              <w:t>trabalho</w:t>
            </w:r>
            <w:r w:rsidRPr="0099610A">
              <w:rPr>
                <w:lang w:val="pt-BR"/>
              </w:rPr>
              <w:t>.</w:t>
            </w:r>
          </w:p>
        </w:tc>
      </w:tr>
      <w:tr w:rsidR="00B565A8" w:rsidRPr="003D052C" w14:paraId="4806472D" w14:textId="77777777" w:rsidTr="00C94A0E">
        <w:trPr>
          <w:trHeight w:val="513"/>
        </w:trPr>
        <w:tc>
          <w:tcPr>
            <w:tcW w:w="9243" w:type="dxa"/>
            <w:shd w:val="clear" w:color="auto" w:fill="auto"/>
          </w:tcPr>
          <w:p w14:paraId="32CEF128" w14:textId="395C4D65" w:rsidR="00B30C6C" w:rsidRPr="00B565A8" w:rsidRDefault="002A63AB" w:rsidP="00C94A0E">
            <w:pPr>
              <w:pStyle w:val="BodyText3exampl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Cálculo </w:t>
            </w:r>
            <w:r w:rsidR="00104DCB">
              <w:rPr>
                <w:color w:val="auto"/>
                <w:lang w:val="pt-BR"/>
              </w:rPr>
              <w:t xml:space="preserve">automatizado </w:t>
            </w:r>
            <w:r>
              <w:rPr>
                <w:color w:val="auto"/>
                <w:lang w:val="pt-BR"/>
              </w:rPr>
              <w:t>de estorno de taxa indevida.</w:t>
            </w:r>
          </w:p>
        </w:tc>
      </w:tr>
      <w:tr w:rsidR="00B565A8" w:rsidRPr="00B565A8" w14:paraId="2D6ED829" w14:textId="77777777" w:rsidTr="00CA67BB">
        <w:tc>
          <w:tcPr>
            <w:tcW w:w="9243" w:type="dxa"/>
            <w:shd w:val="clear" w:color="auto" w:fill="auto"/>
          </w:tcPr>
          <w:p w14:paraId="64946FDD" w14:textId="77777777" w:rsidR="00FC568F" w:rsidRPr="00B565A8" w:rsidRDefault="00FC568F" w:rsidP="00CA67BB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t>PROBLEMA</w:t>
            </w:r>
          </w:p>
          <w:p w14:paraId="6E634E47" w14:textId="77777777" w:rsidR="000A1C50" w:rsidRPr="000A1C50" w:rsidRDefault="000A1C50" w:rsidP="000A1C50">
            <w:pPr>
              <w:spacing w:after="120"/>
              <w:rPr>
                <w:lang w:val="pt-BR"/>
              </w:rPr>
            </w:pPr>
            <w:r w:rsidRPr="000A1C50">
              <w:rPr>
                <w:lang w:val="pt-BR"/>
              </w:rPr>
              <w:t>Descrever o problema que o trabalho visa resolver. O problema precisa ser específico e bem delimitado, evitando questões muito amplas. A melhor maneira de definir o problema é formulando uma pergunta clara que o trabalho buscará responder, começando com "O QUE", "QUE" ou "COMO". Exemplos:</w:t>
            </w:r>
          </w:p>
          <w:p w14:paraId="1F22B015" w14:textId="77777777" w:rsidR="000A1C50" w:rsidRPr="000A1C50" w:rsidRDefault="000A1C50" w:rsidP="000A1C50">
            <w:pPr>
              <w:pStyle w:val="PargrafodaLista"/>
              <w:numPr>
                <w:ilvl w:val="0"/>
                <w:numId w:val="18"/>
              </w:numPr>
              <w:spacing w:after="120"/>
              <w:rPr>
                <w:lang w:val="pt-BR"/>
              </w:rPr>
            </w:pPr>
            <w:r w:rsidRPr="000A1C50">
              <w:rPr>
                <w:lang w:val="pt-BR"/>
              </w:rPr>
              <w:t>Que aspectos devem ser atendidos em um software de...?</w:t>
            </w:r>
          </w:p>
          <w:p w14:paraId="10C9D3E6" w14:textId="77777777" w:rsidR="000A1C50" w:rsidRPr="000A1C50" w:rsidRDefault="000A1C50" w:rsidP="000A1C50">
            <w:pPr>
              <w:pStyle w:val="PargrafodaLista"/>
              <w:numPr>
                <w:ilvl w:val="0"/>
                <w:numId w:val="18"/>
              </w:numPr>
              <w:spacing w:after="120"/>
              <w:rPr>
                <w:lang w:val="pt-BR"/>
              </w:rPr>
            </w:pPr>
            <w:r w:rsidRPr="000A1C50">
              <w:rPr>
                <w:lang w:val="pt-BR"/>
              </w:rPr>
              <w:t>Como implantar...?</w:t>
            </w:r>
          </w:p>
          <w:p w14:paraId="2D944D86" w14:textId="29D2CFDC" w:rsidR="00FC568F" w:rsidRPr="00B565A8" w:rsidRDefault="000A1C50" w:rsidP="000A1C50">
            <w:pPr>
              <w:pStyle w:val="PargrafodaLista"/>
              <w:numPr>
                <w:ilvl w:val="0"/>
                <w:numId w:val="18"/>
              </w:numPr>
              <w:spacing w:after="120"/>
              <w:rPr>
                <w:lang w:val="pt-BR"/>
              </w:rPr>
            </w:pPr>
            <w:r w:rsidRPr="000A1C50">
              <w:rPr>
                <w:lang w:val="pt-BR"/>
              </w:rPr>
              <w:t>Como desenvolver...?</w:t>
            </w:r>
          </w:p>
        </w:tc>
      </w:tr>
      <w:tr w:rsidR="00B565A8" w:rsidRPr="00252BF2" w14:paraId="69ADB9B6" w14:textId="77777777" w:rsidTr="00CA67BB">
        <w:trPr>
          <w:trHeight w:val="498"/>
        </w:trPr>
        <w:tc>
          <w:tcPr>
            <w:tcW w:w="9243" w:type="dxa"/>
            <w:shd w:val="clear" w:color="auto" w:fill="auto"/>
          </w:tcPr>
          <w:p w14:paraId="0BBC7A3A" w14:textId="3DD84660" w:rsidR="00FC568F" w:rsidRDefault="00252BF2" w:rsidP="00CA67BB">
            <w:pPr>
              <w:tabs>
                <w:tab w:val="left" w:pos="1155"/>
              </w:tabs>
              <w:rPr>
                <w:lang w:val="pt-BR"/>
              </w:rPr>
            </w:pPr>
            <w:r>
              <w:rPr>
                <w:lang w:val="pt-BR"/>
              </w:rPr>
              <w:t xml:space="preserve">          Como podemos desenvolver um software que permite</w:t>
            </w:r>
            <w:r w:rsidR="00A806C7">
              <w:rPr>
                <w:lang w:val="pt-BR"/>
              </w:rPr>
              <w:t xml:space="preserve"> a otimização do processo de</w:t>
            </w:r>
            <w:r>
              <w:rPr>
                <w:lang w:val="pt-BR"/>
              </w:rPr>
              <w:t xml:space="preserve"> estorno de taxas que foram cobradas indevidamente</w:t>
            </w:r>
            <w:r w:rsidR="00A806C7">
              <w:rPr>
                <w:lang w:val="pt-BR"/>
              </w:rPr>
              <w:t xml:space="preserve">, de forma que </w:t>
            </w:r>
            <w:r w:rsidR="00362904">
              <w:rPr>
                <w:lang w:val="pt-BR"/>
              </w:rPr>
              <w:t>a empresa possa</w:t>
            </w:r>
            <w:r w:rsidR="00D04B3B">
              <w:rPr>
                <w:lang w:val="pt-BR"/>
              </w:rPr>
              <w:t xml:space="preserve"> </w:t>
            </w:r>
            <w:r w:rsidR="004A298E">
              <w:rPr>
                <w:lang w:val="pt-BR"/>
              </w:rPr>
              <w:t xml:space="preserve">reduzir </w:t>
            </w:r>
            <w:r w:rsidR="00D04B3B">
              <w:rPr>
                <w:lang w:val="pt-BR"/>
              </w:rPr>
              <w:t xml:space="preserve">custos operacionais e </w:t>
            </w:r>
            <w:r w:rsidR="004A298E">
              <w:rPr>
                <w:lang w:val="pt-BR"/>
              </w:rPr>
              <w:t>melhorar a eficiência da equipe</w:t>
            </w:r>
            <w:r w:rsidR="00E36861">
              <w:rPr>
                <w:lang w:val="pt-BR"/>
              </w:rPr>
              <w:t>?</w:t>
            </w:r>
          </w:p>
          <w:p w14:paraId="10676581" w14:textId="7206D8EA" w:rsidR="00E36861" w:rsidRPr="00B565A8" w:rsidRDefault="00E36861" w:rsidP="00CA67BB">
            <w:pPr>
              <w:tabs>
                <w:tab w:val="left" w:pos="1155"/>
              </w:tabs>
              <w:rPr>
                <w:lang w:val="pt-BR"/>
              </w:rPr>
            </w:pPr>
          </w:p>
        </w:tc>
      </w:tr>
      <w:tr w:rsidR="00B565A8" w:rsidRPr="003D052C" w14:paraId="6529EC0E" w14:textId="77777777" w:rsidTr="00CA67BB">
        <w:tc>
          <w:tcPr>
            <w:tcW w:w="9243" w:type="dxa"/>
            <w:shd w:val="clear" w:color="auto" w:fill="auto"/>
          </w:tcPr>
          <w:p w14:paraId="36B59180" w14:textId="77777777" w:rsidR="00B30C6C" w:rsidRPr="00B565A8" w:rsidRDefault="00B30C6C" w:rsidP="00CA67BB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t>OBJETIVOS</w:t>
            </w:r>
          </w:p>
          <w:p w14:paraId="6E9BAC32" w14:textId="4E789D91" w:rsidR="00B30C6C" w:rsidRPr="00B565A8" w:rsidRDefault="003129CF" w:rsidP="004E238B">
            <w:pPr>
              <w:spacing w:after="120"/>
              <w:rPr>
                <w:lang w:val="pt-BR"/>
              </w:rPr>
            </w:pPr>
            <w:r w:rsidRPr="003129CF">
              <w:rPr>
                <w:lang w:val="pt-BR"/>
              </w:rPr>
              <w:t>Explicar o que se pretende alcançar com o desenvolvimento do trabalho. Os objetivos devem ser claros, específicos e mensuráveis, para que seja possível avaliar o sucesso do projeto.</w:t>
            </w:r>
          </w:p>
        </w:tc>
      </w:tr>
      <w:tr w:rsidR="00B565A8" w:rsidRPr="003D052C" w14:paraId="1D3A8590" w14:textId="77777777" w:rsidTr="00CA67BB">
        <w:trPr>
          <w:trHeight w:val="513"/>
        </w:trPr>
        <w:tc>
          <w:tcPr>
            <w:tcW w:w="9243" w:type="dxa"/>
            <w:shd w:val="clear" w:color="auto" w:fill="auto"/>
          </w:tcPr>
          <w:p w14:paraId="35E7397B" w14:textId="44AEC62B" w:rsidR="001636ED" w:rsidRDefault="00750E0D" w:rsidP="001636ED">
            <w:pPr>
              <w:pStyle w:val="BodyText3example"/>
              <w:numPr>
                <w:ilvl w:val="0"/>
                <w:numId w:val="24"/>
              </w:numPr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-</w:t>
            </w:r>
            <w:r w:rsidR="009B0F03">
              <w:rPr>
                <w:color w:val="auto"/>
                <w:lang w:val="pt-BR"/>
              </w:rPr>
              <w:t xml:space="preserve">  </w:t>
            </w:r>
            <w:r w:rsidRPr="00750E0D">
              <w:rPr>
                <w:color w:val="auto"/>
                <w:lang w:val="pt-BR"/>
              </w:rPr>
              <w:t>Automatizar o cálculo de estornos de taxas indevidas</w:t>
            </w:r>
            <w:r w:rsidR="001636ED">
              <w:rPr>
                <w:color w:val="auto"/>
                <w:lang w:val="pt-BR"/>
              </w:rPr>
              <w:t>;</w:t>
            </w:r>
          </w:p>
          <w:p w14:paraId="195AE5E2" w14:textId="7D9056B3" w:rsidR="001636ED" w:rsidRDefault="00750E0D" w:rsidP="001636ED">
            <w:pPr>
              <w:pStyle w:val="BodyText3example"/>
              <w:numPr>
                <w:ilvl w:val="0"/>
                <w:numId w:val="24"/>
              </w:numPr>
              <w:rPr>
                <w:color w:val="auto"/>
                <w:lang w:val="pt-BR"/>
              </w:rPr>
            </w:pPr>
            <w:r w:rsidRPr="001636ED">
              <w:rPr>
                <w:color w:val="auto"/>
                <w:lang w:val="pt-BR"/>
              </w:rPr>
              <w:t xml:space="preserve"> </w:t>
            </w:r>
            <w:r w:rsidRPr="001636ED">
              <w:rPr>
                <w:color w:val="auto"/>
                <w:lang w:val="pt-BR"/>
              </w:rPr>
              <w:t>Eliminar erros operacionais no processo</w:t>
            </w:r>
            <w:r w:rsidR="001636ED">
              <w:rPr>
                <w:color w:val="auto"/>
                <w:lang w:val="pt-BR"/>
              </w:rPr>
              <w:t>;</w:t>
            </w:r>
          </w:p>
          <w:p w14:paraId="04734C04" w14:textId="0424F86B" w:rsidR="00B30C6C" w:rsidRPr="001636ED" w:rsidRDefault="00750E0D" w:rsidP="001636ED">
            <w:pPr>
              <w:pStyle w:val="BodyText3example"/>
              <w:numPr>
                <w:ilvl w:val="0"/>
                <w:numId w:val="24"/>
              </w:numPr>
              <w:rPr>
                <w:color w:val="auto"/>
                <w:lang w:val="pt-BR"/>
              </w:rPr>
            </w:pPr>
            <w:r w:rsidRPr="001636ED">
              <w:rPr>
                <w:color w:val="auto"/>
                <w:lang w:val="pt-BR"/>
              </w:rPr>
              <w:t>Otimizar o tempo da equipe e reduzir custos da empresa.</w:t>
            </w:r>
          </w:p>
          <w:p w14:paraId="1451B286" w14:textId="58A9C83A" w:rsidR="00E36861" w:rsidRPr="00B565A8" w:rsidRDefault="00E36861" w:rsidP="00CA67BB">
            <w:pPr>
              <w:pStyle w:val="BodyText3example"/>
              <w:rPr>
                <w:color w:val="auto"/>
                <w:lang w:val="pt-BR"/>
              </w:rPr>
            </w:pPr>
          </w:p>
        </w:tc>
      </w:tr>
      <w:tr w:rsidR="00B565A8" w:rsidRPr="003D052C" w14:paraId="6F7E876F" w14:textId="77777777" w:rsidTr="00403209">
        <w:tc>
          <w:tcPr>
            <w:tcW w:w="9243" w:type="dxa"/>
            <w:shd w:val="clear" w:color="auto" w:fill="auto"/>
          </w:tcPr>
          <w:p w14:paraId="2C01EF93" w14:textId="77777777" w:rsidR="00DF2F2B" w:rsidRPr="00B565A8" w:rsidRDefault="00C244C6" w:rsidP="00DF2F2B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t>JUSTIFICATIVA</w:t>
            </w:r>
          </w:p>
          <w:p w14:paraId="6150B00B" w14:textId="237FE59C" w:rsidR="00CD1A25" w:rsidRPr="00B565A8" w:rsidRDefault="00CD1A25" w:rsidP="00C64A39">
            <w:pPr>
              <w:spacing w:after="120"/>
              <w:rPr>
                <w:lang w:val="pt-BR"/>
              </w:rPr>
            </w:pPr>
            <w:r w:rsidRPr="00CD1A25">
              <w:rPr>
                <w:lang w:val="pt-BR"/>
              </w:rPr>
              <w:t>Explicar a importância do tema escolhido para a empresa ou sociedade. Destacar como o problema impacta a organização ou o mercado e por que ele precisa ser resolvido. Demonstrar que o trabalho justifica o investimento de tempo e recursos, apresentando evidências de que a solução proposta será relevante e útil.</w:t>
            </w:r>
          </w:p>
        </w:tc>
      </w:tr>
      <w:tr w:rsidR="002A63AB" w:rsidRPr="003D052C" w14:paraId="07F9A589" w14:textId="77777777" w:rsidTr="00403209">
        <w:trPr>
          <w:trHeight w:val="498"/>
        </w:trPr>
        <w:tc>
          <w:tcPr>
            <w:tcW w:w="9243" w:type="dxa"/>
            <w:shd w:val="clear" w:color="auto" w:fill="auto"/>
          </w:tcPr>
          <w:p w14:paraId="641EADAD" w14:textId="12829B49" w:rsidR="002A63AB" w:rsidRPr="00BB7095" w:rsidRDefault="002C2B0C" w:rsidP="00BB709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63C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095" w:rsidRPr="00BB7095">
              <w:rPr>
                <w:rFonts w:ascii="Arial" w:hAnsi="Arial" w:cs="Arial"/>
                <w:sz w:val="20"/>
                <w:szCs w:val="20"/>
              </w:rPr>
              <w:t>Atualmente, a gestão de estornos é realizada manualmente por meio de planilhas do Google, o que aumenta o risco de falhas operacionais. Cada solicitação leva até 30 minutos para ser concluída, totalizando cerca de 35 horas mensais com 70 pedidos. A automatização desse processo não apenas eliminará erros humanos, mas também resultará em uma economia estimada de R$4.383,00 por mês, justificando o investimento de tempo e recursos.</w:t>
            </w:r>
          </w:p>
        </w:tc>
      </w:tr>
      <w:tr w:rsidR="002A63AB" w:rsidRPr="003D052C" w14:paraId="621F49DA" w14:textId="77777777" w:rsidTr="00403209">
        <w:tc>
          <w:tcPr>
            <w:tcW w:w="9243" w:type="dxa"/>
            <w:shd w:val="clear" w:color="auto" w:fill="auto"/>
          </w:tcPr>
          <w:p w14:paraId="0F502A86" w14:textId="77777777" w:rsidR="002A63AB" w:rsidRPr="00B565A8" w:rsidRDefault="002A63AB" w:rsidP="002A63AB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lastRenderedPageBreak/>
              <w:t>MOTIVAÇÃO</w:t>
            </w:r>
          </w:p>
          <w:p w14:paraId="117C2189" w14:textId="757397DF" w:rsidR="002A63AB" w:rsidRPr="00B565A8" w:rsidRDefault="002A63AB" w:rsidP="002A63AB">
            <w:pPr>
              <w:spacing w:after="120"/>
              <w:rPr>
                <w:rFonts w:cs="Arial"/>
                <w:szCs w:val="20"/>
                <w:lang w:val="pt-BR"/>
              </w:rPr>
            </w:pPr>
            <w:r w:rsidRPr="003129CF">
              <w:rPr>
                <w:lang w:val="pt-BR"/>
              </w:rPr>
              <w:t>Explicar as razões para a escolha do tema, abordando motivações pessoais, acadêmicas e profissionais. Indicar como o tema está relacionado com sua experiência prévia e como o trabalho pode ser relevante para sua futura carreira.</w:t>
            </w:r>
          </w:p>
        </w:tc>
      </w:tr>
      <w:tr w:rsidR="002A63AB" w:rsidRPr="003D052C" w14:paraId="59826DA5" w14:textId="77777777" w:rsidTr="00403209">
        <w:trPr>
          <w:trHeight w:val="513"/>
        </w:trPr>
        <w:tc>
          <w:tcPr>
            <w:tcW w:w="9243" w:type="dxa"/>
            <w:shd w:val="clear" w:color="auto" w:fill="auto"/>
          </w:tcPr>
          <w:p w14:paraId="7165A140" w14:textId="4695FFFF" w:rsidR="002A63AB" w:rsidRDefault="00C242D3" w:rsidP="00C242D3">
            <w:pPr>
              <w:pStyle w:val="BodyText3exampl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       </w:t>
            </w:r>
            <w:r w:rsidRPr="00C242D3">
              <w:rPr>
                <w:color w:val="auto"/>
                <w:lang w:val="pt-BR"/>
              </w:rPr>
              <w:t xml:space="preserve">A escolha do tema está relacionada à necessidade de aprimorar processos operacionais e minimizar erros humanos em tarefas repetitivas. O trabalho também contribuirá para </w:t>
            </w:r>
            <w:r>
              <w:rPr>
                <w:color w:val="auto"/>
                <w:lang w:val="pt-BR"/>
              </w:rPr>
              <w:t>nossa</w:t>
            </w:r>
            <w:r w:rsidRPr="00C242D3">
              <w:rPr>
                <w:color w:val="auto"/>
                <w:lang w:val="pt-BR"/>
              </w:rPr>
              <w:t xml:space="preserve"> formação profissional, </w:t>
            </w:r>
            <w:r w:rsidR="00F03ED8">
              <w:rPr>
                <w:color w:val="auto"/>
                <w:lang w:val="pt-BR"/>
              </w:rPr>
              <w:t xml:space="preserve">nos </w:t>
            </w:r>
            <w:r w:rsidRPr="00C242D3">
              <w:rPr>
                <w:color w:val="auto"/>
                <w:lang w:val="pt-BR"/>
              </w:rPr>
              <w:t xml:space="preserve">permitindo aplicar conhecimentos técnicos </w:t>
            </w:r>
            <w:r>
              <w:rPr>
                <w:color w:val="auto"/>
                <w:lang w:val="pt-BR"/>
              </w:rPr>
              <w:t xml:space="preserve">escolares </w:t>
            </w:r>
            <w:r w:rsidRPr="00C242D3">
              <w:rPr>
                <w:color w:val="auto"/>
                <w:lang w:val="pt-BR"/>
              </w:rPr>
              <w:t xml:space="preserve">em um problema real e relevante para a empresa. </w:t>
            </w:r>
            <w:r w:rsidR="007E287C">
              <w:rPr>
                <w:color w:val="auto"/>
                <w:lang w:val="pt-BR"/>
              </w:rPr>
              <w:t>Além disso, a</w:t>
            </w:r>
            <w:r w:rsidRPr="00C242D3">
              <w:rPr>
                <w:color w:val="auto"/>
                <w:lang w:val="pt-BR"/>
              </w:rPr>
              <w:t xml:space="preserve"> automatização desse processo trará benefícios diretos para a equipe, aumentando a produtividade e otimizando recursos.</w:t>
            </w:r>
          </w:p>
          <w:p w14:paraId="65611C2A" w14:textId="4CFBC29B" w:rsidR="007E287C" w:rsidRPr="00B565A8" w:rsidRDefault="007E287C" w:rsidP="002C2B0C">
            <w:pPr>
              <w:pStyle w:val="BodyText3example"/>
              <w:ind w:left="0"/>
              <w:rPr>
                <w:color w:val="auto"/>
                <w:lang w:val="pt-BR"/>
              </w:rPr>
            </w:pPr>
          </w:p>
        </w:tc>
      </w:tr>
      <w:tr w:rsidR="002A63AB" w:rsidRPr="003D052C" w14:paraId="3FCD5261" w14:textId="77777777" w:rsidTr="00403209">
        <w:tc>
          <w:tcPr>
            <w:tcW w:w="9243" w:type="dxa"/>
            <w:shd w:val="clear" w:color="auto" w:fill="auto"/>
          </w:tcPr>
          <w:p w14:paraId="7C2F48D4" w14:textId="77777777" w:rsidR="002A63AB" w:rsidRPr="00B565A8" w:rsidRDefault="002A63AB" w:rsidP="002A63AB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t>CONTRIBUIÇÃO</w:t>
            </w:r>
          </w:p>
          <w:p w14:paraId="3D09E61A" w14:textId="014F32F2" w:rsidR="002A63AB" w:rsidRPr="00B565A8" w:rsidRDefault="002A63AB" w:rsidP="002A63AB">
            <w:pPr>
              <w:spacing w:after="120"/>
              <w:rPr>
                <w:lang w:val="pt-BR"/>
              </w:rPr>
            </w:pPr>
            <w:r w:rsidRPr="006617DF">
              <w:rPr>
                <w:lang w:val="pt-BR"/>
              </w:rPr>
              <w:t>Descrever como o desenvolvimento do aplicativo trará melhorias significativas. Explicar o impacto prático da solução, como a resolução de problemas específicos ou a otimização de processos, destacando os benefícios para a empresa ou para os usuários.</w:t>
            </w:r>
          </w:p>
        </w:tc>
      </w:tr>
      <w:tr w:rsidR="002A63AB" w:rsidRPr="003D052C" w14:paraId="614040C1" w14:textId="77777777" w:rsidTr="00403209">
        <w:trPr>
          <w:trHeight w:val="513"/>
        </w:trPr>
        <w:tc>
          <w:tcPr>
            <w:tcW w:w="9243" w:type="dxa"/>
            <w:shd w:val="clear" w:color="auto" w:fill="auto"/>
          </w:tcPr>
          <w:p w14:paraId="6D69C0C2" w14:textId="77777777" w:rsidR="002A63AB" w:rsidRDefault="00DD28C1" w:rsidP="002A63AB">
            <w:pPr>
              <w:pStyle w:val="BodyText3example"/>
              <w:rPr>
                <w:color w:val="auto"/>
                <w:lang w:val="pt-BR"/>
              </w:rPr>
            </w:pPr>
            <w:r w:rsidRPr="009F7A30">
              <w:rPr>
                <w:color w:val="auto"/>
                <w:lang w:val="pt-BR"/>
              </w:rPr>
              <w:t>O projeto contribuirá significativamente ao automatizar um processo demorado e dispendioso, resultando em ganhos de produtividade para a equipe e economia financeira para a empresa. A solução trará melhorias diretas, otimizando tempo e recursos, e será um passo importante para a transformação digital da empresa.</w:t>
            </w:r>
          </w:p>
          <w:p w14:paraId="42DE3266" w14:textId="190C8DE3" w:rsidR="00463C0A" w:rsidRPr="00B565A8" w:rsidRDefault="00463C0A" w:rsidP="00AB10AD">
            <w:pPr>
              <w:pStyle w:val="BodyText3example"/>
              <w:ind w:left="0"/>
              <w:rPr>
                <w:color w:val="auto"/>
                <w:lang w:val="pt-BR"/>
              </w:rPr>
            </w:pPr>
          </w:p>
        </w:tc>
      </w:tr>
      <w:tr w:rsidR="002A63AB" w:rsidRPr="003D052C" w14:paraId="722A206E" w14:textId="77777777" w:rsidTr="00403209">
        <w:tc>
          <w:tcPr>
            <w:tcW w:w="9243" w:type="dxa"/>
            <w:shd w:val="clear" w:color="auto" w:fill="auto"/>
          </w:tcPr>
          <w:p w14:paraId="7B71E18F" w14:textId="77777777" w:rsidR="002A63AB" w:rsidRPr="00B565A8" w:rsidRDefault="002A63AB" w:rsidP="002A63AB">
            <w:pPr>
              <w:pStyle w:val="Ttulo4"/>
              <w:rPr>
                <w:sz w:val="24"/>
                <w:lang w:val="pt-BR"/>
              </w:rPr>
            </w:pPr>
            <w:r w:rsidRPr="00B565A8">
              <w:rPr>
                <w:sz w:val="24"/>
                <w:lang w:val="pt-BR"/>
              </w:rPr>
              <w:t>CONCEITOS E TECNOLOGIAS UTILIZADOS</w:t>
            </w:r>
          </w:p>
          <w:p w14:paraId="5AE73005" w14:textId="4B098EAD" w:rsidR="002A63AB" w:rsidRPr="00B565A8" w:rsidRDefault="002A63AB" w:rsidP="002A63AB">
            <w:pPr>
              <w:spacing w:after="120"/>
              <w:rPr>
                <w:lang w:val="pt-BR"/>
              </w:rPr>
            </w:pPr>
            <w:r w:rsidRPr="00906CF1">
              <w:rPr>
                <w:lang w:val="pt-BR"/>
              </w:rPr>
              <w:t>Listar e justificar os conceitos e tecnologias que serão aplicados no desenvolvimento do trabalho. Explicar a escolha de cada tecnologia e como elas são relevantes para a solução do problema abordado no trabalho.</w:t>
            </w:r>
          </w:p>
        </w:tc>
      </w:tr>
      <w:tr w:rsidR="002A63AB" w:rsidRPr="0069363B" w14:paraId="71ECE8B0" w14:textId="77777777" w:rsidTr="00403209">
        <w:trPr>
          <w:trHeight w:val="513"/>
        </w:trPr>
        <w:tc>
          <w:tcPr>
            <w:tcW w:w="9243" w:type="dxa"/>
            <w:shd w:val="clear" w:color="auto" w:fill="auto"/>
          </w:tcPr>
          <w:p w14:paraId="7425554E" w14:textId="05438B64" w:rsidR="007706C5" w:rsidRPr="00AB10AD" w:rsidRDefault="007706C5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  <w:r w:rsidRPr="00AB10AD">
              <w:rPr>
                <w:rFonts w:cs="Arial"/>
                <w:b/>
                <w:bCs/>
                <w:szCs w:val="20"/>
                <w:lang w:val="pt-BR" w:eastAsia="pt-BR"/>
              </w:rPr>
              <w:t>Python</w:t>
            </w:r>
            <w:r w:rsidRPr="00AB10AD">
              <w:rPr>
                <w:rFonts w:cs="Arial"/>
                <w:szCs w:val="20"/>
                <w:lang w:val="pt-BR" w:eastAsia="pt-BR"/>
              </w:rPr>
              <w:t>: Utilizado para a automação de cálculos e processamento de estornos</w:t>
            </w:r>
            <w:r w:rsidR="005B41F2" w:rsidRPr="00AB10AD">
              <w:rPr>
                <w:rFonts w:cs="Arial"/>
                <w:szCs w:val="20"/>
                <w:lang w:val="pt-BR" w:eastAsia="pt-BR"/>
              </w:rPr>
              <w:t>.</w:t>
            </w:r>
          </w:p>
          <w:p w14:paraId="3831E1E4" w14:textId="77777777" w:rsidR="0096143D" w:rsidRPr="00AB10AD" w:rsidRDefault="0096143D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</w:p>
          <w:p w14:paraId="57467CB5" w14:textId="505218A3" w:rsidR="007706C5" w:rsidRPr="00AB10AD" w:rsidRDefault="007706C5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  <w:r w:rsidRPr="00AB10AD">
              <w:rPr>
                <w:rFonts w:cs="Arial"/>
                <w:b/>
                <w:bCs/>
                <w:szCs w:val="20"/>
                <w:lang w:val="pt-BR" w:eastAsia="pt-BR"/>
              </w:rPr>
              <w:t>SQL</w:t>
            </w:r>
            <w:r w:rsidRPr="00AB10AD">
              <w:rPr>
                <w:rFonts w:cs="Arial"/>
                <w:szCs w:val="20"/>
                <w:lang w:val="pt-BR" w:eastAsia="pt-BR"/>
              </w:rPr>
              <w:t xml:space="preserve">: Para armazenar e gerenciar </w:t>
            </w:r>
            <w:r w:rsidR="005B41F2" w:rsidRPr="00AB10AD">
              <w:rPr>
                <w:rFonts w:cs="Arial"/>
                <w:szCs w:val="20"/>
                <w:lang w:val="pt-BR" w:eastAsia="pt-BR"/>
              </w:rPr>
              <w:t>os dados</w:t>
            </w:r>
            <w:r w:rsidRPr="00AB10AD">
              <w:rPr>
                <w:rFonts w:cs="Arial"/>
                <w:szCs w:val="20"/>
                <w:lang w:val="pt-BR" w:eastAsia="pt-BR"/>
              </w:rPr>
              <w:t>.</w:t>
            </w:r>
          </w:p>
          <w:p w14:paraId="4503A4B2" w14:textId="77777777" w:rsidR="005B41F2" w:rsidRPr="00AB10AD" w:rsidRDefault="005B41F2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</w:p>
          <w:p w14:paraId="462B10D5" w14:textId="69EDDE6D" w:rsidR="007706C5" w:rsidRPr="00AB10AD" w:rsidRDefault="007706C5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  <w:r w:rsidRPr="00AB10AD">
              <w:rPr>
                <w:rFonts w:cs="Arial"/>
                <w:b/>
                <w:bCs/>
                <w:szCs w:val="20"/>
                <w:lang w:val="pt-BR" w:eastAsia="pt-BR"/>
              </w:rPr>
              <w:t>HTML e CSS</w:t>
            </w:r>
            <w:r w:rsidRPr="00AB10AD">
              <w:rPr>
                <w:rFonts w:cs="Arial"/>
                <w:szCs w:val="20"/>
                <w:lang w:val="pt-BR" w:eastAsia="pt-BR"/>
              </w:rPr>
              <w:t>: Para criar uma interface web.</w:t>
            </w:r>
          </w:p>
          <w:p w14:paraId="338683AB" w14:textId="77777777" w:rsidR="0096143D" w:rsidRPr="00AB10AD" w:rsidRDefault="0096143D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</w:p>
          <w:p w14:paraId="7D31967D" w14:textId="17992FDE" w:rsidR="007706C5" w:rsidRPr="00AB10AD" w:rsidRDefault="007706C5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  <w:proofErr w:type="spellStart"/>
            <w:r w:rsidRPr="00AB10AD">
              <w:rPr>
                <w:rFonts w:cs="Arial"/>
                <w:b/>
                <w:bCs/>
                <w:szCs w:val="20"/>
                <w:lang w:val="pt-BR" w:eastAsia="pt-BR"/>
              </w:rPr>
              <w:t>JavaScript</w:t>
            </w:r>
            <w:proofErr w:type="spellEnd"/>
            <w:r w:rsidRPr="00AB10AD">
              <w:rPr>
                <w:rFonts w:cs="Arial"/>
                <w:szCs w:val="20"/>
                <w:lang w:val="pt-BR" w:eastAsia="pt-BR"/>
              </w:rPr>
              <w:t>: Responsável por tornar a interface interativ</w:t>
            </w:r>
            <w:r w:rsidR="00D54D92" w:rsidRPr="00AB10AD">
              <w:rPr>
                <w:rFonts w:cs="Arial"/>
                <w:szCs w:val="20"/>
                <w:lang w:val="pt-BR" w:eastAsia="pt-BR"/>
              </w:rPr>
              <w:t>a</w:t>
            </w:r>
            <w:r w:rsidRPr="00AB10AD">
              <w:rPr>
                <w:rFonts w:cs="Arial"/>
                <w:szCs w:val="20"/>
                <w:lang w:val="pt-BR" w:eastAsia="pt-BR"/>
              </w:rPr>
              <w:t>.</w:t>
            </w:r>
          </w:p>
          <w:p w14:paraId="2E10E391" w14:textId="77777777" w:rsidR="0096143D" w:rsidRPr="00AB10AD" w:rsidRDefault="0096143D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</w:p>
          <w:p w14:paraId="7C62160E" w14:textId="6393943B" w:rsidR="007706C5" w:rsidRPr="00AB10AD" w:rsidRDefault="007706C5" w:rsidP="00D54D92">
            <w:pPr>
              <w:ind w:left="360"/>
              <w:rPr>
                <w:rFonts w:cs="Arial"/>
                <w:szCs w:val="20"/>
                <w:lang w:val="pt-BR" w:eastAsia="pt-BR"/>
              </w:rPr>
            </w:pPr>
            <w:proofErr w:type="spellStart"/>
            <w:r w:rsidRPr="00AB10AD">
              <w:rPr>
                <w:rFonts w:cs="Arial"/>
                <w:b/>
                <w:bCs/>
                <w:szCs w:val="20"/>
                <w:lang w:val="pt-BR" w:eastAsia="pt-BR"/>
              </w:rPr>
              <w:t>React</w:t>
            </w:r>
            <w:proofErr w:type="spellEnd"/>
            <w:r w:rsidRPr="00AB10AD">
              <w:rPr>
                <w:rFonts w:cs="Arial"/>
                <w:szCs w:val="20"/>
                <w:lang w:val="pt-BR" w:eastAsia="pt-BR"/>
              </w:rPr>
              <w:t>: Framework para construir interfaces mais rápidas e responsivas</w:t>
            </w:r>
            <w:r w:rsidR="00D54D92" w:rsidRPr="00AB10AD">
              <w:rPr>
                <w:rFonts w:cs="Arial"/>
                <w:szCs w:val="20"/>
                <w:lang w:val="pt-BR" w:eastAsia="pt-BR"/>
              </w:rPr>
              <w:t>.</w:t>
            </w:r>
          </w:p>
          <w:p w14:paraId="18572B06" w14:textId="77777777" w:rsidR="0096143D" w:rsidRPr="00AB10AD" w:rsidRDefault="0096143D" w:rsidP="0096143D">
            <w:pPr>
              <w:ind w:left="360"/>
              <w:rPr>
                <w:rFonts w:cs="Arial"/>
                <w:szCs w:val="20"/>
                <w:lang w:val="pt-BR" w:eastAsia="pt-BR"/>
              </w:rPr>
            </w:pPr>
          </w:p>
          <w:p w14:paraId="552B1C63" w14:textId="5C0A89E2" w:rsidR="00360EBD" w:rsidRPr="0096143D" w:rsidRDefault="007706C5" w:rsidP="0096143D">
            <w:pPr>
              <w:pStyle w:val="BodyText3example"/>
              <w:rPr>
                <w:rFonts w:asciiTheme="minorHAnsi" w:hAnsiTheme="minorHAnsi" w:cstheme="minorHAnsi"/>
                <w:color w:val="auto"/>
                <w:lang w:val="pt-BR"/>
              </w:rPr>
            </w:pPr>
            <w:r w:rsidRPr="00AB10AD">
              <w:rPr>
                <w:rFonts w:cs="Arial"/>
                <w:b/>
                <w:bCs/>
                <w:color w:val="auto"/>
                <w:szCs w:val="20"/>
                <w:lang w:val="pt-BR" w:eastAsia="pt-BR"/>
              </w:rPr>
              <w:t>AWS</w:t>
            </w:r>
            <w:r w:rsidRPr="00AB10AD">
              <w:rPr>
                <w:rFonts w:cs="Arial"/>
                <w:color w:val="auto"/>
                <w:szCs w:val="20"/>
                <w:lang w:val="pt-BR" w:eastAsia="pt-BR"/>
              </w:rPr>
              <w:t>: Plataforma de nuvem para hospedar a aplicação.</w:t>
            </w:r>
          </w:p>
        </w:tc>
      </w:tr>
    </w:tbl>
    <w:p w14:paraId="28A7A944" w14:textId="632F13C1" w:rsidR="00573B9F" w:rsidRPr="0069363B" w:rsidRDefault="00C0412F">
      <w:pPr>
        <w:rPr>
          <w:lang w:val="pt-BR"/>
        </w:rPr>
      </w:pPr>
      <w:r>
        <w:rPr>
          <w:lang w:val="pt-BR"/>
        </w:rPr>
        <w:t xml:space="preserve"> </w:t>
      </w:r>
    </w:p>
    <w:p w14:paraId="6384A91A" w14:textId="77777777" w:rsidR="00DF2F2B" w:rsidRPr="0069363B" w:rsidRDefault="00DF2F2B">
      <w:pPr>
        <w:rPr>
          <w:lang w:val="pt-BR"/>
        </w:rPr>
      </w:pPr>
    </w:p>
    <w:sectPr w:rsidR="00DF2F2B" w:rsidRPr="0069363B" w:rsidSect="00124A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0B16" w14:textId="77777777" w:rsidR="00035759" w:rsidRDefault="00035759">
      <w:r>
        <w:separator/>
      </w:r>
    </w:p>
  </w:endnote>
  <w:endnote w:type="continuationSeparator" w:id="0">
    <w:p w14:paraId="2E4AD87B" w14:textId="77777777" w:rsidR="00035759" w:rsidRDefault="000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661E" w14:textId="77777777" w:rsidR="00D47D65" w:rsidRDefault="00D47D65" w:rsidP="007D361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037308" w14:textId="77777777" w:rsidR="00D47D65" w:rsidRDefault="00D47D65" w:rsidP="00D47D6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9656" w14:textId="77777777" w:rsidR="00D47D65" w:rsidRPr="00D47D65" w:rsidRDefault="00D47D65" w:rsidP="00D47D65">
    <w:pPr>
      <w:pStyle w:val="Rodap"/>
      <w:ind w:right="360"/>
      <w:jc w:val="right"/>
      <w:rPr>
        <w:sz w:val="16"/>
      </w:rPr>
    </w:pPr>
    <w:r w:rsidRPr="00D47D65">
      <w:rPr>
        <w:rStyle w:val="Nmerodepgina"/>
        <w:sz w:val="16"/>
        <w:lang w:val="pt-BR"/>
      </w:rPr>
      <w:t>página</w:t>
    </w:r>
    <w:r w:rsidRPr="00D47D65">
      <w:rPr>
        <w:rStyle w:val="Nmerodepgina"/>
        <w:sz w:val="16"/>
      </w:rPr>
      <w:t xml:space="preserve"> </w:t>
    </w:r>
    <w:r w:rsidRPr="00D47D65">
      <w:rPr>
        <w:rStyle w:val="Nmerodepgina"/>
        <w:sz w:val="16"/>
      </w:rPr>
      <w:fldChar w:fldCharType="begin"/>
    </w:r>
    <w:r w:rsidRPr="00D47D65">
      <w:rPr>
        <w:rStyle w:val="Nmerodepgina"/>
        <w:sz w:val="16"/>
      </w:rPr>
      <w:instrText xml:space="preserve"> PAGE </w:instrText>
    </w:r>
    <w:r w:rsidRPr="00D47D65">
      <w:rPr>
        <w:rStyle w:val="Nmerodepgina"/>
        <w:sz w:val="16"/>
      </w:rPr>
      <w:fldChar w:fldCharType="separate"/>
    </w:r>
    <w:r w:rsidR="00527112">
      <w:rPr>
        <w:rStyle w:val="Nmerodepgina"/>
        <w:noProof/>
        <w:sz w:val="16"/>
      </w:rPr>
      <w:t>3</w:t>
    </w:r>
    <w:r w:rsidRPr="00D47D65">
      <w:rPr>
        <w:rStyle w:val="Nmerodepgina"/>
        <w:sz w:val="16"/>
      </w:rPr>
      <w:fldChar w:fldCharType="end"/>
    </w:r>
    <w:r w:rsidRPr="00D47D65">
      <w:rPr>
        <w:rStyle w:val="Nmerodepgina"/>
        <w:sz w:val="16"/>
      </w:rPr>
      <w:t xml:space="preserve"> de </w:t>
    </w:r>
    <w:r w:rsidRPr="00D47D65">
      <w:rPr>
        <w:rStyle w:val="Nmerodepgina"/>
        <w:sz w:val="16"/>
      </w:rPr>
      <w:fldChar w:fldCharType="begin"/>
    </w:r>
    <w:r w:rsidRPr="00D47D65">
      <w:rPr>
        <w:rStyle w:val="Nmerodepgina"/>
        <w:sz w:val="16"/>
      </w:rPr>
      <w:instrText xml:space="preserve"> NUMPAGES </w:instrText>
    </w:r>
    <w:r w:rsidRPr="00D47D65">
      <w:rPr>
        <w:rStyle w:val="Nmerodepgina"/>
        <w:sz w:val="16"/>
      </w:rPr>
      <w:fldChar w:fldCharType="separate"/>
    </w:r>
    <w:r w:rsidR="00527112">
      <w:rPr>
        <w:rStyle w:val="Nmerodepgina"/>
        <w:noProof/>
        <w:sz w:val="16"/>
      </w:rPr>
      <w:t>5</w:t>
    </w:r>
    <w:r w:rsidRPr="00D47D65">
      <w:rPr>
        <w:rStyle w:val="Nmerodepgina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ABF9" w14:textId="77777777" w:rsidR="00ED7476" w:rsidRDefault="00ED74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EB3E" w14:textId="77777777" w:rsidR="00035759" w:rsidRDefault="00035759">
      <w:r>
        <w:separator/>
      </w:r>
    </w:p>
  </w:footnote>
  <w:footnote w:type="continuationSeparator" w:id="0">
    <w:p w14:paraId="58AF1E68" w14:textId="77777777" w:rsidR="00035759" w:rsidRDefault="00035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4B88" w14:textId="77777777" w:rsidR="00ED7476" w:rsidRDefault="00ED74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8588" w14:textId="77777777" w:rsidR="00626157" w:rsidRPr="00A06811" w:rsidRDefault="00626157" w:rsidP="00626157">
    <w:pPr>
      <w:spacing w:after="160"/>
      <w:jc w:val="center"/>
      <w:rPr>
        <w:b/>
        <w:bCs/>
        <w:sz w:val="24"/>
        <w:lang w:val="pt-BR"/>
      </w:rPr>
    </w:pP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</w:r>
    <w:r w:rsidRPr="00A06811">
      <w:rPr>
        <w:b/>
        <w:bCs/>
        <w:sz w:val="24"/>
        <w:lang w:val="pt-BR"/>
      </w:rPr>
      <w:softHyphen/>
      <w:t>Instituto J&amp;F</w:t>
    </w:r>
  </w:p>
  <w:p w14:paraId="35547D8F" w14:textId="77777777" w:rsidR="00626157" w:rsidRPr="00A06811" w:rsidRDefault="00626157" w:rsidP="00626157">
    <w:pPr>
      <w:spacing w:after="160"/>
      <w:jc w:val="center"/>
      <w:rPr>
        <w:b/>
        <w:bCs/>
        <w:sz w:val="24"/>
        <w:lang w:val="pt-BR"/>
      </w:rPr>
    </w:pPr>
    <w:r w:rsidRPr="00A06811">
      <w:rPr>
        <w:b/>
        <w:bCs/>
        <w:sz w:val="24"/>
        <w:lang w:val="pt-BR"/>
      </w:rPr>
      <w:t>Escola Germinare Tech</w:t>
    </w:r>
  </w:p>
  <w:p w14:paraId="0561B7E9" w14:textId="77777777" w:rsidR="00626157" w:rsidRPr="00AF0E5A" w:rsidRDefault="00626157" w:rsidP="00626157">
    <w:pPr>
      <w:spacing w:after="160"/>
      <w:jc w:val="center"/>
      <w:rPr>
        <w:b/>
        <w:bCs/>
        <w:sz w:val="24"/>
      </w:rPr>
    </w:pPr>
    <w:proofErr w:type="spellStart"/>
    <w:r w:rsidRPr="00AF0E5A">
      <w:rPr>
        <w:b/>
        <w:bCs/>
        <w:sz w:val="24"/>
      </w:rPr>
      <w:t>Projeto</w:t>
    </w:r>
    <w:proofErr w:type="spellEnd"/>
    <w:r w:rsidRPr="00AF0E5A">
      <w:rPr>
        <w:b/>
        <w:bCs/>
        <w:sz w:val="24"/>
      </w:rPr>
      <w:t xml:space="preserve"> de </w:t>
    </w:r>
    <w:proofErr w:type="spellStart"/>
    <w:r w:rsidRPr="00AF0E5A">
      <w:rPr>
        <w:b/>
        <w:bCs/>
        <w:sz w:val="24"/>
      </w:rPr>
      <w:t>Conclusão</w:t>
    </w:r>
    <w:proofErr w:type="spellEnd"/>
    <w:r w:rsidRPr="00AF0E5A">
      <w:rPr>
        <w:b/>
        <w:bCs/>
        <w:sz w:val="24"/>
      </w:rPr>
      <w:t xml:space="preserve"> de </w:t>
    </w:r>
    <w:proofErr w:type="spellStart"/>
    <w:r w:rsidRPr="00AF0E5A">
      <w:rPr>
        <w:b/>
        <w:bCs/>
        <w:sz w:val="24"/>
      </w:rPr>
      <w:t>Curso</w:t>
    </w:r>
    <w:proofErr w:type="spellEnd"/>
  </w:p>
  <w:p w14:paraId="17AD1CA4" w14:textId="77777777" w:rsidR="00D47D65" w:rsidRPr="00ED7476" w:rsidRDefault="00D47D65" w:rsidP="00ED747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C875" w14:textId="77777777" w:rsidR="00ED7476" w:rsidRDefault="00ED74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820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AC3D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7A73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2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041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3C201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12E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781C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60DFF"/>
    <w:multiLevelType w:val="hybridMultilevel"/>
    <w:tmpl w:val="3D78A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444A0"/>
    <w:multiLevelType w:val="hybridMultilevel"/>
    <w:tmpl w:val="DFDCB6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2381F"/>
    <w:multiLevelType w:val="hybridMultilevel"/>
    <w:tmpl w:val="60CA8EC8"/>
    <w:lvl w:ilvl="0" w:tplc="03E009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8CE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C1B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68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EE5C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2C91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0E7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268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9A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143CC"/>
    <w:multiLevelType w:val="hybridMultilevel"/>
    <w:tmpl w:val="71E4A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1608"/>
    <w:multiLevelType w:val="hybridMultilevel"/>
    <w:tmpl w:val="D420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135A1"/>
    <w:multiLevelType w:val="hybridMultilevel"/>
    <w:tmpl w:val="4CF253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E614B"/>
    <w:multiLevelType w:val="hybridMultilevel"/>
    <w:tmpl w:val="9AE6E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5897"/>
    <w:multiLevelType w:val="hybridMultilevel"/>
    <w:tmpl w:val="DCC0343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21A2C"/>
    <w:multiLevelType w:val="hybridMultilevel"/>
    <w:tmpl w:val="5EE4D7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20287F"/>
    <w:multiLevelType w:val="hybridMultilevel"/>
    <w:tmpl w:val="B2644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027E5B"/>
    <w:multiLevelType w:val="multilevel"/>
    <w:tmpl w:val="DFB81DD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C38C7"/>
    <w:multiLevelType w:val="hybridMultilevel"/>
    <w:tmpl w:val="CE644F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56932"/>
    <w:multiLevelType w:val="hybridMultilevel"/>
    <w:tmpl w:val="06289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04E94"/>
    <w:multiLevelType w:val="hybridMultilevel"/>
    <w:tmpl w:val="873EF4A0"/>
    <w:lvl w:ilvl="0" w:tplc="88268B46">
      <w:start w:val="1"/>
      <w:numFmt w:val="bullet"/>
      <w:pStyle w:val="Commarcadores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97333231">
    <w:abstractNumId w:val="15"/>
  </w:num>
  <w:num w:numId="2" w16cid:durableId="2130272389">
    <w:abstractNumId w:val="21"/>
  </w:num>
  <w:num w:numId="3" w16cid:durableId="181015839">
    <w:abstractNumId w:val="17"/>
  </w:num>
  <w:num w:numId="4" w16cid:durableId="134488755">
    <w:abstractNumId w:val="10"/>
  </w:num>
  <w:num w:numId="5" w16cid:durableId="548305655">
    <w:abstractNumId w:val="9"/>
  </w:num>
  <w:num w:numId="6" w16cid:durableId="1304853616">
    <w:abstractNumId w:val="7"/>
  </w:num>
  <w:num w:numId="7" w16cid:durableId="1095133132">
    <w:abstractNumId w:val="6"/>
  </w:num>
  <w:num w:numId="8" w16cid:durableId="293366631">
    <w:abstractNumId w:val="5"/>
  </w:num>
  <w:num w:numId="9" w16cid:durableId="759646229">
    <w:abstractNumId w:val="4"/>
  </w:num>
  <w:num w:numId="10" w16cid:durableId="1743138930">
    <w:abstractNumId w:val="8"/>
  </w:num>
  <w:num w:numId="11" w16cid:durableId="1250579812">
    <w:abstractNumId w:val="3"/>
  </w:num>
  <w:num w:numId="12" w16cid:durableId="1141726213">
    <w:abstractNumId w:val="2"/>
  </w:num>
  <w:num w:numId="13" w16cid:durableId="1644890614">
    <w:abstractNumId w:val="1"/>
  </w:num>
  <w:num w:numId="14" w16cid:durableId="2018576758">
    <w:abstractNumId w:val="0"/>
  </w:num>
  <w:num w:numId="15" w16cid:durableId="1678116740">
    <w:abstractNumId w:val="23"/>
  </w:num>
  <w:num w:numId="16" w16cid:durableId="1390885132">
    <w:abstractNumId w:val="20"/>
  </w:num>
  <w:num w:numId="17" w16cid:durableId="1071657473">
    <w:abstractNumId w:val="12"/>
  </w:num>
  <w:num w:numId="18" w16cid:durableId="1963074740">
    <w:abstractNumId w:val="13"/>
  </w:num>
  <w:num w:numId="19" w16cid:durableId="640574021">
    <w:abstractNumId w:val="16"/>
  </w:num>
  <w:num w:numId="20" w16cid:durableId="944075222">
    <w:abstractNumId w:val="19"/>
  </w:num>
  <w:num w:numId="21" w16cid:durableId="2123305040">
    <w:abstractNumId w:val="22"/>
  </w:num>
  <w:num w:numId="22" w16cid:durableId="779421901">
    <w:abstractNumId w:val="18"/>
  </w:num>
  <w:num w:numId="23" w16cid:durableId="1736315272">
    <w:abstractNumId w:val="14"/>
  </w:num>
  <w:num w:numId="24" w16cid:durableId="1357348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8B5"/>
    <w:rsid w:val="00035759"/>
    <w:rsid w:val="0004292E"/>
    <w:rsid w:val="000547E5"/>
    <w:rsid w:val="00065A26"/>
    <w:rsid w:val="000A1C50"/>
    <w:rsid w:val="000C7BBC"/>
    <w:rsid w:val="000F70E6"/>
    <w:rsid w:val="00104DCB"/>
    <w:rsid w:val="00124A1D"/>
    <w:rsid w:val="001353FF"/>
    <w:rsid w:val="001636ED"/>
    <w:rsid w:val="00173100"/>
    <w:rsid w:val="001B5499"/>
    <w:rsid w:val="001E510D"/>
    <w:rsid w:val="00214585"/>
    <w:rsid w:val="0023123B"/>
    <w:rsid w:val="00232259"/>
    <w:rsid w:val="00252BF2"/>
    <w:rsid w:val="002A63AB"/>
    <w:rsid w:val="002A677E"/>
    <w:rsid w:val="002B3559"/>
    <w:rsid w:val="002C2B0C"/>
    <w:rsid w:val="002C2B9A"/>
    <w:rsid w:val="002D080C"/>
    <w:rsid w:val="002E6617"/>
    <w:rsid w:val="002F0D41"/>
    <w:rsid w:val="003038B5"/>
    <w:rsid w:val="003129CF"/>
    <w:rsid w:val="00360EBD"/>
    <w:rsid w:val="00362904"/>
    <w:rsid w:val="00366CF7"/>
    <w:rsid w:val="00381777"/>
    <w:rsid w:val="00386D81"/>
    <w:rsid w:val="003B6929"/>
    <w:rsid w:val="003C40CD"/>
    <w:rsid w:val="003C4C0E"/>
    <w:rsid w:val="003D052C"/>
    <w:rsid w:val="00403209"/>
    <w:rsid w:val="004226C5"/>
    <w:rsid w:val="00423C9E"/>
    <w:rsid w:val="00463C0A"/>
    <w:rsid w:val="004A298E"/>
    <w:rsid w:val="004B02EE"/>
    <w:rsid w:val="004E238B"/>
    <w:rsid w:val="004F1E84"/>
    <w:rsid w:val="0052334F"/>
    <w:rsid w:val="00527112"/>
    <w:rsid w:val="00550C57"/>
    <w:rsid w:val="00573B9F"/>
    <w:rsid w:val="00582705"/>
    <w:rsid w:val="005B41F2"/>
    <w:rsid w:val="005D642A"/>
    <w:rsid w:val="005E6E55"/>
    <w:rsid w:val="005F4D35"/>
    <w:rsid w:val="005F569C"/>
    <w:rsid w:val="005F62E9"/>
    <w:rsid w:val="00607011"/>
    <w:rsid w:val="0062230F"/>
    <w:rsid w:val="00624402"/>
    <w:rsid w:val="00626157"/>
    <w:rsid w:val="006617DF"/>
    <w:rsid w:val="0069363B"/>
    <w:rsid w:val="006A72CB"/>
    <w:rsid w:val="006B207B"/>
    <w:rsid w:val="006C0CAB"/>
    <w:rsid w:val="006E174A"/>
    <w:rsid w:val="00714BF7"/>
    <w:rsid w:val="0072446C"/>
    <w:rsid w:val="00726AD9"/>
    <w:rsid w:val="00732EBD"/>
    <w:rsid w:val="0074607E"/>
    <w:rsid w:val="007504D2"/>
    <w:rsid w:val="00750E0D"/>
    <w:rsid w:val="007603E5"/>
    <w:rsid w:val="007706C5"/>
    <w:rsid w:val="007837EB"/>
    <w:rsid w:val="00796EA3"/>
    <w:rsid w:val="007B18F0"/>
    <w:rsid w:val="007B614D"/>
    <w:rsid w:val="007B7346"/>
    <w:rsid w:val="007D3616"/>
    <w:rsid w:val="007D37EB"/>
    <w:rsid w:val="007E287C"/>
    <w:rsid w:val="007F24C6"/>
    <w:rsid w:val="00803CA4"/>
    <w:rsid w:val="008131C2"/>
    <w:rsid w:val="00833E6C"/>
    <w:rsid w:val="00841936"/>
    <w:rsid w:val="00850161"/>
    <w:rsid w:val="008521F7"/>
    <w:rsid w:val="00871018"/>
    <w:rsid w:val="00906CF1"/>
    <w:rsid w:val="00910DD9"/>
    <w:rsid w:val="009443C5"/>
    <w:rsid w:val="00955CFF"/>
    <w:rsid w:val="00955F61"/>
    <w:rsid w:val="0096143D"/>
    <w:rsid w:val="0097245B"/>
    <w:rsid w:val="00982C91"/>
    <w:rsid w:val="0099610A"/>
    <w:rsid w:val="009B0C72"/>
    <w:rsid w:val="009B0F03"/>
    <w:rsid w:val="009F24C1"/>
    <w:rsid w:val="009F7A30"/>
    <w:rsid w:val="00A03E3D"/>
    <w:rsid w:val="00A368C1"/>
    <w:rsid w:val="00A806C7"/>
    <w:rsid w:val="00AB10AD"/>
    <w:rsid w:val="00AC781E"/>
    <w:rsid w:val="00AD1C5C"/>
    <w:rsid w:val="00AE068E"/>
    <w:rsid w:val="00AE3B2F"/>
    <w:rsid w:val="00AE6EEE"/>
    <w:rsid w:val="00B14045"/>
    <w:rsid w:val="00B30C6C"/>
    <w:rsid w:val="00B42C8D"/>
    <w:rsid w:val="00B565A8"/>
    <w:rsid w:val="00B711C0"/>
    <w:rsid w:val="00B82FB9"/>
    <w:rsid w:val="00BB7095"/>
    <w:rsid w:val="00BE326B"/>
    <w:rsid w:val="00C03830"/>
    <w:rsid w:val="00C0412F"/>
    <w:rsid w:val="00C242D3"/>
    <w:rsid w:val="00C244C6"/>
    <w:rsid w:val="00C27D95"/>
    <w:rsid w:val="00C64A39"/>
    <w:rsid w:val="00C97FDD"/>
    <w:rsid w:val="00CA0F1F"/>
    <w:rsid w:val="00CA5695"/>
    <w:rsid w:val="00CD1A25"/>
    <w:rsid w:val="00CD2B55"/>
    <w:rsid w:val="00CF48BE"/>
    <w:rsid w:val="00D04B3B"/>
    <w:rsid w:val="00D32AC9"/>
    <w:rsid w:val="00D33C6E"/>
    <w:rsid w:val="00D4437D"/>
    <w:rsid w:val="00D47D65"/>
    <w:rsid w:val="00D54D92"/>
    <w:rsid w:val="00D619ED"/>
    <w:rsid w:val="00D6749B"/>
    <w:rsid w:val="00D80E28"/>
    <w:rsid w:val="00D81285"/>
    <w:rsid w:val="00D85A98"/>
    <w:rsid w:val="00DB409E"/>
    <w:rsid w:val="00DD28C1"/>
    <w:rsid w:val="00DE64A2"/>
    <w:rsid w:val="00DF1E3E"/>
    <w:rsid w:val="00DF2F2B"/>
    <w:rsid w:val="00DF4B80"/>
    <w:rsid w:val="00DF74BA"/>
    <w:rsid w:val="00E0143E"/>
    <w:rsid w:val="00E17D53"/>
    <w:rsid w:val="00E36861"/>
    <w:rsid w:val="00E62471"/>
    <w:rsid w:val="00E65D70"/>
    <w:rsid w:val="00E95851"/>
    <w:rsid w:val="00EA3F0F"/>
    <w:rsid w:val="00EC0C28"/>
    <w:rsid w:val="00EC3415"/>
    <w:rsid w:val="00ED7476"/>
    <w:rsid w:val="00EE331C"/>
    <w:rsid w:val="00EE4F4C"/>
    <w:rsid w:val="00EE7823"/>
    <w:rsid w:val="00F03ED8"/>
    <w:rsid w:val="00F1201B"/>
    <w:rsid w:val="00F2729E"/>
    <w:rsid w:val="00F36BB9"/>
    <w:rsid w:val="00F57846"/>
    <w:rsid w:val="00F621C7"/>
    <w:rsid w:val="00F64C86"/>
    <w:rsid w:val="00F907B2"/>
    <w:rsid w:val="00FA2B82"/>
    <w:rsid w:val="00FA2FBC"/>
    <w:rsid w:val="00FA403F"/>
    <w:rsid w:val="00FA7A7D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6E7FC"/>
  <w15:docId w15:val="{EB002A0A-9B86-456E-981C-0B853D1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Ttulo5">
    <w:name w:val="heading 5"/>
    <w:basedOn w:val="Corpodetexto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15292B"/>
    <w:pPr>
      <w:spacing w:after="240"/>
    </w:pPr>
  </w:style>
  <w:style w:type="character" w:customStyle="1" w:styleId="CorpodetextoChar">
    <w:name w:val="Corpo de texto Char"/>
    <w:link w:val="Corpodetexto"/>
    <w:rsid w:val="0015292B"/>
    <w:rPr>
      <w:rFonts w:ascii="Arial" w:hAnsi="Arial"/>
      <w:szCs w:val="24"/>
      <w:lang w:val="en-US" w:eastAsia="en-US" w:bidi="ar-SA"/>
    </w:rPr>
  </w:style>
  <w:style w:type="paragraph" w:styleId="Recuodecorpodetexto">
    <w:name w:val="Body Text Indent"/>
    <w:basedOn w:val="Normal"/>
    <w:link w:val="RecuodecorpodetextoChar"/>
    <w:rsid w:val="0015292B"/>
    <w:pPr>
      <w:spacing w:after="120"/>
      <w:ind w:left="360"/>
    </w:pPr>
  </w:style>
  <w:style w:type="paragraph" w:styleId="Primeirorecuodecorpodetexto2">
    <w:name w:val="Body Text First Indent 2"/>
    <w:aliases w:val="Body Text Indent Left .5"/>
    <w:basedOn w:val="Normal"/>
    <w:link w:val="Primeirorecuodecorpodetexto2Char"/>
    <w:rsid w:val="00046AF7"/>
    <w:pPr>
      <w:ind w:left="720" w:firstLine="210"/>
    </w:pPr>
  </w:style>
  <w:style w:type="character" w:customStyle="1" w:styleId="RecuodecorpodetextoChar">
    <w:name w:val="Recuo de corpo de texto Char"/>
    <w:link w:val="Recuodecorpodetexto"/>
    <w:rsid w:val="0015292B"/>
    <w:rPr>
      <w:rFonts w:ascii="Arial" w:hAnsi="Arial"/>
      <w:szCs w:val="24"/>
      <w:lang w:val="en-US" w:eastAsia="en-US" w:bidi="ar-SA"/>
    </w:rPr>
  </w:style>
  <w:style w:type="character" w:customStyle="1" w:styleId="Primeirorecuodecorpodetexto2Char">
    <w:name w:val="Primeiro recuo de corpo de texto 2 Char"/>
    <w:aliases w:val="Body Text Indent Left .5 Char"/>
    <w:basedOn w:val="RecuodecorpodetextoChar"/>
    <w:link w:val="Primeirorecuodecorpodetexto2"/>
    <w:rsid w:val="00046AF7"/>
    <w:rPr>
      <w:rFonts w:ascii="Arial" w:hAnsi="Arial"/>
      <w:szCs w:val="24"/>
      <w:lang w:val="en-US" w:eastAsia="en-US" w:bidi="ar-SA"/>
    </w:rPr>
  </w:style>
  <w:style w:type="paragraph" w:styleId="Primeirorecuodecorpodetexto">
    <w:name w:val="Body Text First Indent"/>
    <w:aliases w:val="Body Text First Indent(example)"/>
    <w:basedOn w:val="Normal"/>
    <w:link w:val="Primeirorecuodecorpodetexto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PrimeirorecuodecorpodetextoChar">
    <w:name w:val="Primeiro recuo de corpo de texto Char"/>
    <w:aliases w:val="Body Text First Indent(example) Char"/>
    <w:link w:val="Primeirorecuodecorpodetexto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Corpodetexto2">
    <w:name w:val="Body Text 2"/>
    <w:basedOn w:val="Normal"/>
    <w:rsid w:val="0015292B"/>
    <w:pPr>
      <w:spacing w:before="120" w:after="60"/>
    </w:pPr>
    <w:rPr>
      <w:b/>
    </w:rPr>
  </w:style>
  <w:style w:type="paragraph" w:styleId="Corpodetexto3">
    <w:name w:val="Body Text 3"/>
    <w:basedOn w:val="Normal"/>
    <w:link w:val="Corpodetexto3Char"/>
    <w:rsid w:val="00C5261D"/>
    <w:pPr>
      <w:ind w:left="360"/>
    </w:pPr>
    <w:rPr>
      <w:szCs w:val="16"/>
    </w:rPr>
  </w:style>
  <w:style w:type="character" w:customStyle="1" w:styleId="Corpodetexto3Char">
    <w:name w:val="Corpo de texto 3 Char"/>
    <w:link w:val="Corpodetexto3"/>
    <w:rsid w:val="00C5261D"/>
    <w:rPr>
      <w:rFonts w:ascii="Arial" w:hAnsi="Arial"/>
      <w:szCs w:val="16"/>
      <w:lang w:val="en-US" w:eastAsia="en-US" w:bidi="ar-SA"/>
    </w:rPr>
  </w:style>
  <w:style w:type="paragraph" w:styleId="Commarcadores3">
    <w:name w:val="List Bullet 3"/>
    <w:basedOn w:val="Normal"/>
    <w:link w:val="Commarcadores3Char"/>
    <w:rsid w:val="007B0B8B"/>
    <w:pPr>
      <w:numPr>
        <w:numId w:val="15"/>
      </w:numPr>
    </w:pPr>
  </w:style>
  <w:style w:type="paragraph" w:styleId="Commarcadores">
    <w:name w:val="List Bullet"/>
    <w:basedOn w:val="Normal"/>
    <w:rsid w:val="00046AF7"/>
    <w:pPr>
      <w:numPr>
        <w:numId w:val="5"/>
      </w:numPr>
    </w:pPr>
  </w:style>
  <w:style w:type="paragraph" w:styleId="Commarcadores2">
    <w:name w:val="List Bullet 2"/>
    <w:basedOn w:val="Normal"/>
    <w:rsid w:val="00046AF7"/>
    <w:pPr>
      <w:numPr>
        <w:numId w:val="6"/>
      </w:numPr>
    </w:pPr>
  </w:style>
  <w:style w:type="paragraph" w:customStyle="1" w:styleId="ListBullet3example">
    <w:name w:val="List Bullet 3 (example)"/>
    <w:basedOn w:val="Commarcadores3"/>
    <w:link w:val="ListBullet3exampleChar"/>
    <w:rsid w:val="007B0B8B"/>
    <w:pPr>
      <w:numPr>
        <w:numId w:val="7"/>
      </w:numPr>
    </w:pPr>
    <w:rPr>
      <w:color w:val="999999"/>
    </w:rPr>
  </w:style>
  <w:style w:type="paragraph" w:customStyle="1" w:styleId="BodyText3bold">
    <w:name w:val="Body Text 3 + bold"/>
    <w:basedOn w:val="Corpodetexto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Commarcadores3Char">
    <w:name w:val="Com marcadores 3 Char"/>
    <w:link w:val="Commarcadores3"/>
    <w:rsid w:val="007B0B8B"/>
    <w:rPr>
      <w:rFonts w:ascii="Arial" w:hAnsi="Arial"/>
      <w:szCs w:val="24"/>
      <w:lang w:val="en-US" w:eastAsia="en-US" w:bidi="ar-SA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  <w:lang w:val="en-US" w:eastAsia="en-US" w:bidi="ar-SA"/>
    </w:rPr>
  </w:style>
  <w:style w:type="paragraph" w:customStyle="1" w:styleId="BodyText3example">
    <w:name w:val="Body Text 3 (example)"/>
    <w:basedOn w:val="Corpodetexto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Refdecomentrio">
    <w:name w:val="annotation reference"/>
    <w:semiHidden/>
    <w:rsid w:val="00951B61"/>
    <w:rPr>
      <w:sz w:val="16"/>
      <w:szCs w:val="16"/>
    </w:rPr>
  </w:style>
  <w:style w:type="paragraph" w:styleId="Textodecomentrio">
    <w:name w:val="annotation text"/>
    <w:basedOn w:val="Normal"/>
    <w:semiHidden/>
    <w:rsid w:val="00951B61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51B61"/>
    <w:rPr>
      <w:b/>
      <w:bCs/>
    </w:rPr>
  </w:style>
  <w:style w:type="paragraph" w:styleId="Textodebalo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550C5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50C5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D47D65"/>
  </w:style>
  <w:style w:type="paragraph" w:styleId="PargrafodaLista">
    <w:name w:val="List Paragraph"/>
    <w:basedOn w:val="Normal"/>
    <w:uiPriority w:val="34"/>
    <w:qFormat/>
    <w:rsid w:val="0017310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C40CD"/>
    <w:rPr>
      <w:b/>
      <w:bCs/>
    </w:rPr>
  </w:style>
  <w:style w:type="character" w:customStyle="1" w:styleId="Ttulo4Char">
    <w:name w:val="Título 4 Char"/>
    <w:basedOn w:val="Fontepargpadro"/>
    <w:link w:val="Ttulo4"/>
    <w:rsid w:val="00F907B2"/>
    <w:rPr>
      <w:rFonts w:ascii="Arial" w:hAnsi="Arial"/>
      <w:b/>
      <w:bCs/>
      <w:caps/>
      <w:lang w:val="en-US" w:eastAsia="en-US"/>
    </w:rPr>
  </w:style>
  <w:style w:type="paragraph" w:styleId="NormalWeb">
    <w:name w:val="Normal (Web)"/>
    <w:basedOn w:val="Normal"/>
    <w:uiPriority w:val="99"/>
    <w:unhideWhenUsed/>
    <w:rsid w:val="00BB7095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Project-based%20learning%20example%20exerci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4281</TotalTime>
  <Pages>2</Pages>
  <Words>627</Words>
  <Characters>3554</Characters>
  <Application>Microsoft Office Word</Application>
  <DocSecurity>0</DocSecurity>
  <Lines>78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Lavínia Feitosa</cp:lastModifiedBy>
  <cp:revision>50</cp:revision>
  <cp:lastPrinted>2018-08-31T14:07:00Z</cp:lastPrinted>
  <dcterms:created xsi:type="dcterms:W3CDTF">2025-02-15T00:50:00Z</dcterms:created>
  <dcterms:modified xsi:type="dcterms:W3CDTF">2025-02-18T00:08:00Z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  <property fmtid="{D5CDD505-2E9C-101B-9397-08002B2CF9AE}" pid="3" name="GrammarlyDocumentId">
    <vt:lpwstr>af354925896ad43623b43e33c452230939a2f4f81ab393174597bc8c2b8c1d11</vt:lpwstr>
  </property>
</Properties>
</file>